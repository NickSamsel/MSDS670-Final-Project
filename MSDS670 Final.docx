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7FE22" w14:textId="77777777" w:rsidR="576062CF" w:rsidRDefault="576062CF" w:rsidP="00FD478C"/>
    <w:p w14:paraId="72DD1186" w14:textId="77777777" w:rsidR="576062CF" w:rsidRDefault="576062CF" w:rsidP="00FD478C"/>
    <w:p w14:paraId="25F64435" w14:textId="77777777" w:rsidR="576062CF" w:rsidRDefault="576062CF" w:rsidP="00FD478C"/>
    <w:p w14:paraId="73A368E9" w14:textId="77777777" w:rsidR="576062CF" w:rsidRDefault="576062CF" w:rsidP="00FD478C"/>
    <w:p w14:paraId="5EFCB3AB" w14:textId="511D2482" w:rsidR="576062CF" w:rsidRPr="00FD478C" w:rsidRDefault="001A5FD9" w:rsidP="00FD478C">
      <w:pPr>
        <w:pStyle w:val="Title"/>
      </w:pPr>
      <w:r>
        <w:t>The Mediocrity of the Minnesota Vikings</w:t>
      </w:r>
      <w:r w:rsidR="576062CF" w:rsidRPr="00FD478C">
        <w:t xml:space="preserve"> </w:t>
      </w:r>
    </w:p>
    <w:p w14:paraId="1F859F3C" w14:textId="1384ABBD" w:rsidR="576062CF" w:rsidRDefault="001A5FD9" w:rsidP="001A5FD9">
      <w:pPr>
        <w:pStyle w:val="Subtitle"/>
        <w:jc w:val="left"/>
      </w:pPr>
      <w:r>
        <w:tab/>
      </w:r>
      <w:r>
        <w:tab/>
      </w:r>
      <w:r>
        <w:tab/>
      </w:r>
      <w:r>
        <w:tab/>
      </w:r>
      <w:r>
        <w:tab/>
      </w:r>
      <w:r>
        <w:tab/>
      </w:r>
      <w:r>
        <w:tab/>
      </w:r>
    </w:p>
    <w:p w14:paraId="643A7ACA" w14:textId="13ED478F" w:rsidR="00FD478C" w:rsidRDefault="001A5FD9" w:rsidP="00FD478C">
      <w:pPr>
        <w:pStyle w:val="Subtitle"/>
      </w:pPr>
      <w:r>
        <w:t>Nicholas O. Samsel</w:t>
      </w:r>
    </w:p>
    <w:p w14:paraId="328587DA" w14:textId="034980AE" w:rsidR="00FD478C" w:rsidRDefault="001A5FD9" w:rsidP="00FD478C">
      <w:pPr>
        <w:pStyle w:val="Subtitle"/>
      </w:pPr>
      <w:r>
        <w:t>Regis University</w:t>
      </w:r>
    </w:p>
    <w:p w14:paraId="47B98253" w14:textId="6032D7F6" w:rsidR="00FD478C" w:rsidRDefault="001A5FD9" w:rsidP="00FD478C">
      <w:pPr>
        <w:pStyle w:val="Subtitle"/>
      </w:pPr>
      <w:r>
        <w:t>MSDS670: Data Visualization</w:t>
      </w:r>
      <w:r w:rsidR="00FD478C" w:rsidRPr="00FD478C">
        <w:t xml:space="preserve"> </w:t>
      </w:r>
    </w:p>
    <w:p w14:paraId="32C9729C" w14:textId="77777777" w:rsidR="576062CF" w:rsidRDefault="576062CF" w:rsidP="00DF3215"/>
    <w:p w14:paraId="753E96F2" w14:textId="77777777" w:rsidR="717E282B" w:rsidRDefault="717E282B" w:rsidP="00DF3215"/>
    <w:p w14:paraId="7D31BEAB" w14:textId="77777777" w:rsidR="717E282B" w:rsidRDefault="717E282B" w:rsidP="00DF3215"/>
    <w:p w14:paraId="786C9097" w14:textId="77777777" w:rsidR="717E282B" w:rsidRDefault="717E282B" w:rsidP="00DF3215"/>
    <w:p w14:paraId="77F3F567" w14:textId="77777777" w:rsidR="717E282B" w:rsidRDefault="717E282B" w:rsidP="00DF3215"/>
    <w:p w14:paraId="651A56B1" w14:textId="77777777" w:rsidR="709762D6" w:rsidRDefault="709762D6" w:rsidP="00DF3215"/>
    <w:p w14:paraId="3E7CC241" w14:textId="77777777" w:rsidR="709762D6" w:rsidRDefault="709762D6" w:rsidP="00DF3215"/>
    <w:p w14:paraId="53351E6A" w14:textId="77777777" w:rsidR="717E282B" w:rsidRDefault="717E282B" w:rsidP="00DF3215"/>
    <w:p w14:paraId="37DCAA71" w14:textId="77777777" w:rsidR="5643BF48" w:rsidRDefault="5643BF48" w:rsidP="00DF3215"/>
    <w:p w14:paraId="2783740A" w14:textId="77777777" w:rsidR="733B038C" w:rsidRDefault="733B038C" w:rsidP="00DF3215"/>
    <w:p w14:paraId="790765F1" w14:textId="77777777" w:rsidR="717E282B" w:rsidRDefault="717E282B" w:rsidP="00DF3215"/>
    <w:p w14:paraId="2BDEC53D" w14:textId="64D3822C" w:rsidR="576062CF" w:rsidRDefault="576062CF" w:rsidP="00FD478C">
      <w:pPr>
        <w:pStyle w:val="SectionTitle"/>
      </w:pPr>
    </w:p>
    <w:p w14:paraId="1C418436" w14:textId="5783CAE3" w:rsidR="00FD478C" w:rsidRDefault="00FD478C" w:rsidP="007D4A2B">
      <w:r w:rsidRPr="00FD478C">
        <w:t xml:space="preserve"> </w:t>
      </w:r>
    </w:p>
    <w:p w14:paraId="37E9E890" w14:textId="3BF1A056" w:rsidR="576062CF" w:rsidRDefault="576062CF" w:rsidP="00240021">
      <w:pPr>
        <w:ind w:firstLine="0"/>
      </w:pPr>
    </w:p>
    <w:p w14:paraId="238BB57B" w14:textId="77777777" w:rsidR="576062CF" w:rsidRDefault="576062CF">
      <w:r>
        <w:br w:type="page"/>
      </w:r>
    </w:p>
    <w:p w14:paraId="41BDE901" w14:textId="13FF58CA" w:rsidR="00500997" w:rsidRDefault="001A5FD9" w:rsidP="00500997">
      <w:pPr>
        <w:pStyle w:val="SectionTitle"/>
      </w:pPr>
      <w:r>
        <w:lastRenderedPageBreak/>
        <w:t>The Mediocrity of the Minnesota Vikings</w:t>
      </w:r>
      <w:r w:rsidRPr="00FD478C">
        <w:t xml:space="preserve"> </w:t>
      </w:r>
      <w:r>
        <w:t xml:space="preserve"> </w:t>
      </w:r>
      <w:r w:rsidR="00500997" w:rsidRPr="00FD478C">
        <w:t xml:space="preserve"> </w:t>
      </w:r>
    </w:p>
    <w:p w14:paraId="06AC708A" w14:textId="4AE847FB" w:rsidR="576062CF" w:rsidRPr="007D4A2B" w:rsidRDefault="00240021" w:rsidP="007D4A2B">
      <w:pPr>
        <w:pStyle w:val="Heading1"/>
      </w:pPr>
      <w:r>
        <w:t>Introduction</w:t>
      </w:r>
      <w:r w:rsidR="576062CF" w:rsidRPr="007D4A2B">
        <w:t xml:space="preserve"> </w:t>
      </w:r>
    </w:p>
    <w:p w14:paraId="20662338" w14:textId="76315AAB" w:rsidR="576062CF" w:rsidRDefault="00240021" w:rsidP="576062CF">
      <w:r>
        <w:t>The Minnesota Vikings may be one of the most tortured sports franchises in history, with four Super Bowl appearances and the 5</w:t>
      </w:r>
      <w:r w:rsidRPr="00240021">
        <w:rPr>
          <w:vertAlign w:val="superscript"/>
        </w:rPr>
        <w:t>th</w:t>
      </w:r>
      <w:r>
        <w:t xml:space="preserve"> most playoff appearances by any franchise but no league championships to show for it. The Vikings are perhaps the best example of Minnesota’s sports mediocrity, with each of its major men’s sports teams (Timberwolves, Twins, Wild, and Vikings) consistently making the playoffs but never winning a championship over the last 20 years. The last time Minnesota won a sporting title in a men’s sport was the 1991 world series win by the twins, 33 years ago. </w:t>
      </w:r>
    </w:p>
    <w:p w14:paraId="45299327" w14:textId="77777777" w:rsidR="00240021" w:rsidRDefault="00240021" w:rsidP="00240021">
      <w:pPr>
        <w:pStyle w:val="Heading1"/>
      </w:pPr>
      <w:r>
        <w:t>Research Question</w:t>
      </w:r>
    </w:p>
    <w:p w14:paraId="55A8CFC9" w14:textId="3D0CE590" w:rsidR="00240021" w:rsidRDefault="00240021" w:rsidP="00240021">
      <w:r>
        <w:tab/>
        <w:t xml:space="preserve">This then leaves every frustrated Minnesota sports fan with a </w:t>
      </w:r>
      <w:r w:rsidR="00DC41D1">
        <w:t>question;</w:t>
      </w:r>
      <w:r>
        <w:t xml:space="preserve"> we all feel that our teams our mediocre yet rarely bring up statistics to back up this claim. Is there </w:t>
      </w:r>
      <w:r w:rsidR="00DC41D1">
        <w:t>some way</w:t>
      </w:r>
      <w:r>
        <w:t xml:space="preserve"> we as a tortured </w:t>
      </w:r>
      <w:proofErr w:type="gramStart"/>
      <w:r>
        <w:t>fanbase</w:t>
      </w:r>
      <w:proofErr w:type="gramEnd"/>
      <w:r>
        <w:t xml:space="preserve"> can simply show a chart to summarize the mediocrity of the Vikings past 20 seasons?</w:t>
      </w:r>
    </w:p>
    <w:p w14:paraId="5596F234" w14:textId="77777777" w:rsidR="00240021" w:rsidRDefault="00240021" w:rsidP="00240021">
      <w:pPr>
        <w:pStyle w:val="NoIndent"/>
      </w:pPr>
    </w:p>
    <w:p w14:paraId="2C3A93DC" w14:textId="0314A9C8" w:rsidR="00240021" w:rsidRDefault="00240021" w:rsidP="00240021">
      <w:pPr>
        <w:pStyle w:val="Heading1"/>
      </w:pPr>
      <w:r>
        <w:t>The Data</w:t>
      </w:r>
    </w:p>
    <w:p w14:paraId="5A34317B" w14:textId="6C535DF4" w:rsidR="00240021" w:rsidRDefault="00240021" w:rsidP="00240021">
      <w:r>
        <w:t>The data used to examine this question was scraped from pro-football reference. The data is season by season stats for each team from 2003 to 2022</w:t>
      </w:r>
      <w:r w:rsidR="00DC41D1">
        <w:t>, which had to be pulled via 3 different pages and then combined vis python script. Basic data cleaning was done after this to make column headers more readable, remove NA values, and ensure data was aligned properly.</w:t>
      </w:r>
    </w:p>
    <w:p w14:paraId="537AA77D" w14:textId="77777777" w:rsidR="00DC41D1" w:rsidRDefault="00DC41D1" w:rsidP="00240021"/>
    <w:p w14:paraId="584B3D27" w14:textId="134AFAB0" w:rsidR="00DC41D1" w:rsidRDefault="00DC41D1" w:rsidP="00DC41D1">
      <w:pPr>
        <w:pStyle w:val="Heading1"/>
      </w:pPr>
      <w:r>
        <w:t>Methodology</w:t>
      </w:r>
    </w:p>
    <w:p w14:paraId="4B6E66BB" w14:textId="6B64FDC2" w:rsidR="00DC41D1" w:rsidRDefault="00DC41D1" w:rsidP="00DC41D1">
      <w:r>
        <w:t xml:space="preserve">The methodology for this project is relatively straightforward. First, an ML model was built to determine which team statistics were most important as indicators of winning a Super Bowl. After the stats were identified, visualizations were created showing the Vikings year over year stats compared to </w:t>
      </w:r>
      <w:r>
        <w:lastRenderedPageBreak/>
        <w:t>the league average as well as the Super Bowl winner from each season.</w:t>
      </w:r>
      <w:r w:rsidR="00346088">
        <w:t xml:space="preserve"> These plots would illustrate to the world just how mediocre a franchise the Vikings truly are over an impressive amount of time.</w:t>
      </w:r>
    </w:p>
    <w:p w14:paraId="590FF7E9" w14:textId="77777777" w:rsidR="00346088" w:rsidRDefault="00346088" w:rsidP="00DC41D1"/>
    <w:p w14:paraId="12A66786" w14:textId="1D52C926" w:rsidR="00346088" w:rsidRDefault="00346088" w:rsidP="00346088">
      <w:pPr>
        <w:pStyle w:val="Heading1"/>
      </w:pPr>
      <w:r>
        <w:t>Results</w:t>
      </w:r>
    </w:p>
    <w:p w14:paraId="4B0E90F4" w14:textId="1803830D" w:rsidR="00346088" w:rsidRDefault="00346088" w:rsidP="00346088">
      <w:pPr>
        <w:pStyle w:val="Heading2"/>
      </w:pPr>
      <w:r>
        <w:t>Graph 1: Opponent’s Offensive Yards vs the Vikings</w:t>
      </w:r>
    </w:p>
    <w:p w14:paraId="3F192064" w14:textId="484F33EE" w:rsidR="00346088" w:rsidRDefault="00346088" w:rsidP="00346088">
      <w:r>
        <w:t xml:space="preserve">This graph shows the offensive yards gained by </w:t>
      </w:r>
      <w:proofErr w:type="gramStart"/>
      <w:r>
        <w:t>opponents</w:t>
      </w:r>
      <w:proofErr w:type="gramEnd"/>
      <w:r>
        <w:t xml:space="preserve"> vs the Vikings defense year over year. The gold line is the Super Bowl winner from that year, the blue line is the league average, and the purple line is the Vikings.</w:t>
      </w:r>
    </w:p>
    <w:p w14:paraId="12A0CFDA" w14:textId="0299AEEB" w:rsidR="00346088" w:rsidRDefault="00346088" w:rsidP="00346088">
      <w:pPr>
        <w:ind w:firstLine="0"/>
      </w:pPr>
      <w:r>
        <w:rPr>
          <w:noProof/>
        </w:rPr>
        <w:drawing>
          <wp:inline distT="0" distB="0" distL="0" distR="0" wp14:anchorId="5CD80E1D" wp14:editId="3EB639D8">
            <wp:extent cx="5943600" cy="2000250"/>
            <wp:effectExtent l="0" t="0" r="0" b="0"/>
            <wp:docPr id="284961592"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61592" name="Picture 1" descr="A graph with lines and numbe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inline>
        </w:drawing>
      </w:r>
    </w:p>
    <w:p w14:paraId="1161E414" w14:textId="77777777" w:rsidR="00346088" w:rsidRPr="00346088" w:rsidRDefault="00346088" w:rsidP="00346088"/>
    <w:p w14:paraId="443E85C9" w14:textId="2C375026" w:rsidR="00346088" w:rsidRDefault="00346088" w:rsidP="00346088">
      <w:pPr>
        <w:pStyle w:val="Heading2"/>
      </w:pPr>
      <w:r>
        <w:t>Graph 2: Vikings Offensive Yards</w:t>
      </w:r>
    </w:p>
    <w:p w14:paraId="6C47B18B" w14:textId="75408C31" w:rsidR="00346088" w:rsidRDefault="00346088" w:rsidP="00346088">
      <w:r>
        <w:t xml:space="preserve">This graph shows the offensive yards gained by the Vikings </w:t>
      </w:r>
      <w:r>
        <w:t>offense</w:t>
      </w:r>
      <w:r>
        <w:t xml:space="preserve"> year over year. The gold line is the Super Bowl winner from that year, the blue line is the league average, and the purple line is the Vikings</w:t>
      </w:r>
      <w:r>
        <w:t>.</w:t>
      </w:r>
    </w:p>
    <w:p w14:paraId="619494A2" w14:textId="326DD262" w:rsidR="00D57EAB" w:rsidRPr="00346088" w:rsidRDefault="00D57EAB" w:rsidP="00D57EAB">
      <w:pPr>
        <w:ind w:firstLine="0"/>
      </w:pPr>
      <w:r>
        <w:rPr>
          <w:noProof/>
        </w:rPr>
        <w:lastRenderedPageBreak/>
        <w:drawing>
          <wp:inline distT="0" distB="0" distL="0" distR="0" wp14:anchorId="3A2CD53D" wp14:editId="284BB8DF">
            <wp:extent cx="5943600" cy="1943100"/>
            <wp:effectExtent l="0" t="0" r="0" b="0"/>
            <wp:docPr id="1106717911" name="Picture 3" descr="A graph showing the growth of th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17911" name="Picture 3" descr="A graph showing the growth of the company&#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1D58A1E6" w14:textId="77777777" w:rsidR="00346088" w:rsidRPr="00346088" w:rsidRDefault="00346088" w:rsidP="00346088"/>
    <w:p w14:paraId="264FF9F6" w14:textId="33F62F21" w:rsidR="00346088" w:rsidRDefault="00346088" w:rsidP="00346088">
      <w:pPr>
        <w:pStyle w:val="Heading2"/>
      </w:pPr>
      <w:r>
        <w:t>Graph 3: Opponent’s Points Scored vs the Vikings</w:t>
      </w:r>
    </w:p>
    <w:p w14:paraId="66AD9258" w14:textId="1FD78FAB" w:rsidR="00346088" w:rsidRDefault="00346088" w:rsidP="00346088">
      <w:r>
        <w:t xml:space="preserve">This graph shows the </w:t>
      </w:r>
      <w:r>
        <w:t>points scored</w:t>
      </w:r>
      <w:r>
        <w:t xml:space="preserve"> by </w:t>
      </w:r>
      <w:proofErr w:type="gramStart"/>
      <w:r>
        <w:t>opponents</w:t>
      </w:r>
      <w:proofErr w:type="gramEnd"/>
      <w:r>
        <w:t xml:space="preserve"> </w:t>
      </w:r>
      <w:r>
        <w:t>vs the Vikings defense year over year. The gold line is the Super Bowl winner from that year, the blue line is the league average, and the purple line is the Vikings</w:t>
      </w:r>
      <w:r>
        <w:t>.</w:t>
      </w:r>
    </w:p>
    <w:p w14:paraId="452519A5" w14:textId="275D828A" w:rsidR="00D57EAB" w:rsidRPr="00346088" w:rsidRDefault="00D57EAB" w:rsidP="00D57EAB">
      <w:pPr>
        <w:ind w:firstLine="0"/>
      </w:pPr>
      <w:r>
        <w:rPr>
          <w:noProof/>
        </w:rPr>
        <w:drawing>
          <wp:inline distT="0" distB="0" distL="0" distR="0" wp14:anchorId="4965B755" wp14:editId="76099297">
            <wp:extent cx="5943600" cy="1943100"/>
            <wp:effectExtent l="0" t="0" r="0" b="0"/>
            <wp:docPr id="881962762" name="Picture 4"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62762" name="Picture 4" descr="A graph with lines and dot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4EBA9331" w14:textId="77777777" w:rsidR="00346088" w:rsidRPr="00346088" w:rsidRDefault="00346088" w:rsidP="00346088"/>
    <w:p w14:paraId="2E708E7B" w14:textId="71E82653" w:rsidR="00346088" w:rsidRDefault="00346088" w:rsidP="00346088">
      <w:pPr>
        <w:pStyle w:val="Heading2"/>
      </w:pPr>
      <w:r>
        <w:t>Graph 4: Offensive Rank Vs Defensive Rank of NFL Franchises</w:t>
      </w:r>
    </w:p>
    <w:p w14:paraId="3A7DF428" w14:textId="11298577" w:rsidR="00346088" w:rsidRDefault="00346088" w:rsidP="00346088">
      <w:r>
        <w:t>This scatter plot shows the offensive and defensive ranks of NFL franchises over the last 20 years. The gold dots are franchises that won a Super Bowl in that timeframe, the blue dots are franchises that have not, and the lone purple dot is the Vikings.</w:t>
      </w:r>
    </w:p>
    <w:p w14:paraId="0032A7F5" w14:textId="77777777" w:rsidR="00D57EAB" w:rsidRDefault="00D57EAB" w:rsidP="00D57EAB">
      <w:pPr>
        <w:ind w:firstLine="0"/>
        <w:rPr>
          <w:noProof/>
        </w:rPr>
      </w:pPr>
    </w:p>
    <w:p w14:paraId="4B998154" w14:textId="77777777" w:rsidR="00D57EAB" w:rsidRDefault="00D57EAB" w:rsidP="00D57EAB">
      <w:pPr>
        <w:ind w:firstLine="0"/>
        <w:rPr>
          <w:noProof/>
        </w:rPr>
      </w:pPr>
    </w:p>
    <w:p w14:paraId="594545E8" w14:textId="7EB39CF6" w:rsidR="00346088" w:rsidRPr="00346088" w:rsidRDefault="00D57EAB" w:rsidP="00D57EAB">
      <w:pPr>
        <w:ind w:firstLine="0"/>
      </w:pPr>
      <w:r>
        <w:rPr>
          <w:noProof/>
        </w:rPr>
        <w:lastRenderedPageBreak/>
        <w:drawing>
          <wp:inline distT="0" distB="0" distL="0" distR="0" wp14:anchorId="0C1CB4EE" wp14:editId="65B57E1A">
            <wp:extent cx="3752850" cy="3324225"/>
            <wp:effectExtent l="0" t="0" r="0" b="9525"/>
            <wp:docPr id="1149924223" name="Picture 5" descr="A graph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24223" name="Picture 5" descr="A graph with blue and orange dots&#10;&#10;Description automatically generated"/>
                    <pic:cNvPicPr/>
                  </pic:nvPicPr>
                  <pic:blipFill rotWithShape="1">
                    <a:blip r:embed="rId12">
                      <a:extLst>
                        <a:ext uri="{28A0092B-C50C-407E-A947-70E740481C1C}">
                          <a14:useLocalDpi xmlns:a14="http://schemas.microsoft.com/office/drawing/2010/main" val="0"/>
                        </a:ext>
                      </a:extLst>
                    </a:blip>
                    <a:srcRect l="34125" t="16649" r="43590" b="4830"/>
                    <a:stretch/>
                  </pic:blipFill>
                  <pic:spPr bwMode="auto">
                    <a:xfrm>
                      <a:off x="0" y="0"/>
                      <a:ext cx="3759713" cy="3330304"/>
                    </a:xfrm>
                    <a:prstGeom prst="rect">
                      <a:avLst/>
                    </a:prstGeom>
                    <a:ln>
                      <a:noFill/>
                    </a:ln>
                    <a:extLst>
                      <a:ext uri="{53640926-AAD7-44D8-BBD7-CCE9431645EC}">
                        <a14:shadowObscured xmlns:a14="http://schemas.microsoft.com/office/drawing/2010/main"/>
                      </a:ext>
                    </a:extLst>
                  </pic:spPr>
                </pic:pic>
              </a:graphicData>
            </a:graphic>
          </wp:inline>
        </w:drawing>
      </w:r>
    </w:p>
    <w:p w14:paraId="63B42430" w14:textId="60B4A67A" w:rsidR="00346088" w:rsidRDefault="00346088" w:rsidP="00346088">
      <w:pPr>
        <w:pStyle w:val="Heading2"/>
      </w:pPr>
      <w:r>
        <w:t>Graph 5: Division Win Rate, League Average vs the Vikings</w:t>
      </w:r>
    </w:p>
    <w:p w14:paraId="02CEB83C" w14:textId="0DBCE5B9" w:rsidR="00346088" w:rsidRDefault="00346088" w:rsidP="00346088">
      <w:r>
        <w:t>This simple column chart shows the league average division win rate vs the Vikings division win rate over the last 20 seasons.</w:t>
      </w:r>
    </w:p>
    <w:p w14:paraId="27A1BA68" w14:textId="74772281" w:rsidR="00D57EAB" w:rsidRPr="00346088" w:rsidRDefault="00D57EAB" w:rsidP="00D57EAB">
      <w:pPr>
        <w:ind w:firstLine="0"/>
      </w:pPr>
      <w:r>
        <w:rPr>
          <w:noProof/>
        </w:rPr>
        <w:drawing>
          <wp:inline distT="0" distB="0" distL="0" distR="0" wp14:anchorId="1973A0D6" wp14:editId="3465E583">
            <wp:extent cx="5943600" cy="1619250"/>
            <wp:effectExtent l="0" t="0" r="0" b="0"/>
            <wp:docPr id="1247387406" name="Picture 6" descr="A blue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87406" name="Picture 6" descr="A blue and purple squar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619250"/>
                    </a:xfrm>
                    <a:prstGeom prst="rect">
                      <a:avLst/>
                    </a:prstGeom>
                  </pic:spPr>
                </pic:pic>
              </a:graphicData>
            </a:graphic>
          </wp:inline>
        </w:drawing>
      </w:r>
    </w:p>
    <w:p w14:paraId="33505787" w14:textId="4679E9AD" w:rsidR="00240021" w:rsidRDefault="00D57EAB" w:rsidP="00D57EAB">
      <w:pPr>
        <w:pStyle w:val="Heading1"/>
      </w:pPr>
      <w:r>
        <w:t>Conclusion</w:t>
      </w:r>
    </w:p>
    <w:p w14:paraId="667DDAB2" w14:textId="5AA84C14" w:rsidR="00D57EAB" w:rsidRPr="00D57EAB" w:rsidRDefault="00D57EAB" w:rsidP="00D57EAB">
      <w:r>
        <w:t>Ultimately, the Vikings are the definition of a mediocre sports franchise. A Swiss watch is no more consistent than the Vikings’ football mediocrity. The people of Minnesota may remained tortured for a while longer, but at least we can revel in our minimal relevance.</w:t>
      </w:r>
    </w:p>
    <w:p w14:paraId="32FE52F1" w14:textId="4BB764F4" w:rsidR="00240021" w:rsidRPr="007D4A2B" w:rsidRDefault="00240021" w:rsidP="00240021">
      <w:pPr>
        <w:pStyle w:val="Heading1"/>
        <w:jc w:val="left"/>
      </w:pPr>
      <w:r w:rsidRPr="007D4A2B">
        <w:t xml:space="preserve"> </w:t>
      </w:r>
    </w:p>
    <w:p w14:paraId="1E1B0C83" w14:textId="77777777" w:rsidR="00240021" w:rsidRDefault="00240021" w:rsidP="576062CF"/>
    <w:p w14:paraId="3631E4C7" w14:textId="3FA0E759" w:rsidR="576062CF" w:rsidRDefault="576062CF" w:rsidP="002C3BE4">
      <w:pPr>
        <w:pStyle w:val="Quote"/>
      </w:pPr>
    </w:p>
    <w:p w14:paraId="5716635D" w14:textId="2F27182E" w:rsidR="576062CF" w:rsidRDefault="576062CF" w:rsidP="00240021">
      <w:pPr>
        <w:rPr>
          <w:i/>
          <w:iCs/>
        </w:rPr>
      </w:pPr>
    </w:p>
    <w:sectPr w:rsidR="576062CF">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D12E7" w14:textId="77777777" w:rsidR="00D05F36" w:rsidRDefault="00D05F36">
      <w:pPr>
        <w:spacing w:line="240" w:lineRule="auto"/>
      </w:pPr>
      <w:r>
        <w:separator/>
      </w:r>
    </w:p>
  </w:endnote>
  <w:endnote w:type="continuationSeparator" w:id="0">
    <w:p w14:paraId="18DC4D93" w14:textId="77777777" w:rsidR="00D05F36" w:rsidRDefault="00D05F36">
      <w:pPr>
        <w:spacing w:line="240" w:lineRule="auto"/>
      </w:pPr>
      <w:r>
        <w:continuationSeparator/>
      </w:r>
    </w:p>
  </w:endnote>
  <w:endnote w:type="continuationNotice" w:id="1">
    <w:p w14:paraId="3CED0CD1" w14:textId="77777777" w:rsidR="00D05F36" w:rsidRDefault="00D05F3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13227A66" w14:textId="77777777" w:rsidTr="733B038C">
      <w:tc>
        <w:tcPr>
          <w:tcW w:w="3120" w:type="dxa"/>
        </w:tcPr>
        <w:p w14:paraId="14B4DEA7" w14:textId="77777777" w:rsidR="733B038C" w:rsidRDefault="733B038C" w:rsidP="733B038C">
          <w:pPr>
            <w:pStyle w:val="Header"/>
            <w:ind w:left="-115"/>
          </w:pPr>
        </w:p>
      </w:tc>
      <w:tc>
        <w:tcPr>
          <w:tcW w:w="3120" w:type="dxa"/>
        </w:tcPr>
        <w:p w14:paraId="79CE6769" w14:textId="77777777" w:rsidR="733B038C" w:rsidRDefault="733B038C" w:rsidP="733B038C">
          <w:pPr>
            <w:pStyle w:val="Header"/>
            <w:jc w:val="center"/>
          </w:pPr>
        </w:p>
      </w:tc>
      <w:tc>
        <w:tcPr>
          <w:tcW w:w="3120" w:type="dxa"/>
        </w:tcPr>
        <w:p w14:paraId="7E621091" w14:textId="77777777" w:rsidR="733B038C" w:rsidRDefault="733B038C" w:rsidP="733B038C">
          <w:pPr>
            <w:pStyle w:val="Header"/>
            <w:ind w:right="-115"/>
            <w:jc w:val="right"/>
          </w:pPr>
        </w:p>
      </w:tc>
    </w:tr>
  </w:tbl>
  <w:p w14:paraId="2CBE47F0"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7E943AF9" w14:textId="77777777" w:rsidTr="733B038C">
      <w:tc>
        <w:tcPr>
          <w:tcW w:w="3120" w:type="dxa"/>
        </w:tcPr>
        <w:p w14:paraId="0955E9C0" w14:textId="77777777" w:rsidR="733B038C" w:rsidRDefault="733B038C" w:rsidP="733B038C">
          <w:pPr>
            <w:pStyle w:val="Header"/>
            <w:ind w:left="-115"/>
          </w:pPr>
        </w:p>
      </w:tc>
      <w:tc>
        <w:tcPr>
          <w:tcW w:w="3120" w:type="dxa"/>
        </w:tcPr>
        <w:p w14:paraId="3FF52352" w14:textId="77777777" w:rsidR="733B038C" w:rsidRDefault="733B038C" w:rsidP="733B038C">
          <w:pPr>
            <w:pStyle w:val="Header"/>
            <w:jc w:val="center"/>
          </w:pPr>
        </w:p>
      </w:tc>
      <w:tc>
        <w:tcPr>
          <w:tcW w:w="3120" w:type="dxa"/>
        </w:tcPr>
        <w:p w14:paraId="3A58DFF3" w14:textId="77777777" w:rsidR="733B038C" w:rsidRDefault="733B038C" w:rsidP="733B038C">
          <w:pPr>
            <w:pStyle w:val="Header"/>
            <w:ind w:right="-115"/>
            <w:jc w:val="right"/>
          </w:pPr>
        </w:p>
      </w:tc>
    </w:tr>
  </w:tbl>
  <w:p w14:paraId="17A77086"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EE375" w14:textId="77777777" w:rsidR="00D05F36" w:rsidRDefault="00D05F36">
      <w:pPr>
        <w:spacing w:line="240" w:lineRule="auto"/>
      </w:pPr>
      <w:r>
        <w:separator/>
      </w:r>
    </w:p>
  </w:footnote>
  <w:footnote w:type="continuationSeparator" w:id="0">
    <w:p w14:paraId="49CD742F" w14:textId="77777777" w:rsidR="00D05F36" w:rsidRDefault="00D05F36">
      <w:pPr>
        <w:spacing w:line="240" w:lineRule="auto"/>
      </w:pPr>
      <w:r>
        <w:continuationSeparator/>
      </w:r>
    </w:p>
  </w:footnote>
  <w:footnote w:type="continuationNotice" w:id="1">
    <w:p w14:paraId="11EB0E0C" w14:textId="77777777" w:rsidR="00D05F36" w:rsidRDefault="00D05F3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43F0801A" w14:textId="77777777" w:rsidTr="008830C9">
      <w:tc>
        <w:tcPr>
          <w:tcW w:w="3120" w:type="dxa"/>
        </w:tcPr>
        <w:p w14:paraId="3C947B22" w14:textId="70F6A7E8" w:rsidR="00604652" w:rsidRDefault="001A5FD9" w:rsidP="00604652">
          <w:pPr>
            <w:pStyle w:val="Header"/>
          </w:pPr>
          <w:r>
            <w:t>MSDS670 Final</w:t>
          </w:r>
        </w:p>
      </w:tc>
      <w:tc>
        <w:tcPr>
          <w:tcW w:w="3120" w:type="dxa"/>
        </w:tcPr>
        <w:p w14:paraId="27448D7C" w14:textId="77777777" w:rsidR="00904DBE" w:rsidRDefault="00904DBE" w:rsidP="00904DBE">
          <w:pPr>
            <w:pStyle w:val="Header"/>
            <w:jc w:val="center"/>
          </w:pPr>
        </w:p>
      </w:tc>
      <w:tc>
        <w:tcPr>
          <w:tcW w:w="3120" w:type="dxa"/>
        </w:tcPr>
        <w:p w14:paraId="0BF4A87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7C6F443A"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107F8926" w14:textId="77777777" w:rsidTr="00FD478C">
      <w:tc>
        <w:tcPr>
          <w:tcW w:w="3120" w:type="dxa"/>
        </w:tcPr>
        <w:p w14:paraId="4E7E3747" w14:textId="0AA5E3A3" w:rsidR="733B038C" w:rsidRPr="00FD478C" w:rsidRDefault="001A5FD9" w:rsidP="00FD478C">
          <w:pPr>
            <w:pStyle w:val="Header"/>
          </w:pPr>
          <w:r>
            <w:t>MSDS670 Final</w:t>
          </w:r>
        </w:p>
      </w:tc>
      <w:tc>
        <w:tcPr>
          <w:tcW w:w="3120" w:type="dxa"/>
        </w:tcPr>
        <w:p w14:paraId="5B1B7269" w14:textId="77777777" w:rsidR="733B038C" w:rsidRDefault="733B038C" w:rsidP="733B038C">
          <w:pPr>
            <w:pStyle w:val="Header"/>
            <w:jc w:val="center"/>
          </w:pPr>
        </w:p>
      </w:tc>
      <w:tc>
        <w:tcPr>
          <w:tcW w:w="3120" w:type="dxa"/>
        </w:tcPr>
        <w:p w14:paraId="47011B42" w14:textId="77777777" w:rsidR="733B038C" w:rsidRDefault="733B038C" w:rsidP="733B038C">
          <w:pPr>
            <w:pStyle w:val="Header"/>
            <w:ind w:right="-115"/>
            <w:jc w:val="right"/>
          </w:pPr>
        </w:p>
      </w:tc>
    </w:tr>
  </w:tbl>
  <w:p w14:paraId="07BD25F0"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D9"/>
    <w:rsid w:val="001A5FD9"/>
    <w:rsid w:val="00240021"/>
    <w:rsid w:val="002C3BE4"/>
    <w:rsid w:val="002F7E04"/>
    <w:rsid w:val="00346088"/>
    <w:rsid w:val="00371BD9"/>
    <w:rsid w:val="0042207D"/>
    <w:rsid w:val="004C683E"/>
    <w:rsid w:val="00500997"/>
    <w:rsid w:val="00530EF3"/>
    <w:rsid w:val="005936DA"/>
    <w:rsid w:val="00604652"/>
    <w:rsid w:val="006C101C"/>
    <w:rsid w:val="006F4709"/>
    <w:rsid w:val="00702B81"/>
    <w:rsid w:val="00727711"/>
    <w:rsid w:val="0074264E"/>
    <w:rsid w:val="00796468"/>
    <w:rsid w:val="007D4A2B"/>
    <w:rsid w:val="007E2D6A"/>
    <w:rsid w:val="008078FA"/>
    <w:rsid w:val="00823731"/>
    <w:rsid w:val="00904DBE"/>
    <w:rsid w:val="00A75901"/>
    <w:rsid w:val="00B5233A"/>
    <w:rsid w:val="00BA6612"/>
    <w:rsid w:val="00C26C30"/>
    <w:rsid w:val="00CA1E31"/>
    <w:rsid w:val="00CD7F50"/>
    <w:rsid w:val="00D05F36"/>
    <w:rsid w:val="00D57EAB"/>
    <w:rsid w:val="00DA395D"/>
    <w:rsid w:val="00DC41D1"/>
    <w:rsid w:val="00DF1ADF"/>
    <w:rsid w:val="00DF3215"/>
    <w:rsid w:val="00E078FD"/>
    <w:rsid w:val="00E23707"/>
    <w:rsid w:val="00E879E7"/>
    <w:rsid w:val="00EC1E07"/>
    <w:rsid w:val="00ED5CF0"/>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97C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088"/>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6</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2024-08-22T15:02:00Z</dcterms:created>
  <dcterms:modified xsi:type="dcterms:W3CDTF">2024-08-22T16:01:00Z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